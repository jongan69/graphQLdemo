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02DAF" w14:textId="722D01D2" w:rsidR="004D6B86" w:rsidRPr="00436C58" w:rsidRDefault="00612DE3">
      <w:pPr>
        <w:pStyle w:val="Title"/>
        <w:rPr>
          <w:b/>
          <w:bCs/>
        </w:rPr>
      </w:pPr>
      <w:r>
        <w:rPr>
          <w:b/>
          <w:bCs/>
        </w:rPr>
        <w:t>GraphQL Demo</w:t>
      </w:r>
      <w:r w:rsidR="00D20C2F" w:rsidRPr="00436C58">
        <w:rPr>
          <w:b/>
          <w:bCs/>
        </w:rPr>
        <w:t xml:space="preserve"> App</w:t>
      </w:r>
    </w:p>
    <w:p w14:paraId="425565F8" w14:textId="01838F0E" w:rsidR="004D6B86" w:rsidRDefault="007E55C4">
      <w:pPr>
        <w:pStyle w:val="Title2"/>
      </w:pPr>
      <w:r>
        <w:t>Jonathan Gan</w:t>
      </w:r>
    </w:p>
    <w:p w14:paraId="6135BB4D" w14:textId="6D53CF59" w:rsidR="004D6B86" w:rsidRDefault="007E55C4">
      <w:pPr>
        <w:pStyle w:val="Title2"/>
      </w:pPr>
      <w:r>
        <w:t>Junior Software Engineer</w:t>
      </w:r>
    </w:p>
    <w:p w14:paraId="655F5B80" w14:textId="23E7822F" w:rsidR="004D6B86" w:rsidRDefault="007E55C4">
      <w:pPr>
        <w:pStyle w:val="Title"/>
      </w:pPr>
      <w:r>
        <w:t>Project</w:t>
      </w:r>
      <w:r w:rsidR="00345333">
        <w:t xml:space="preserve"> Note</w:t>
      </w:r>
    </w:p>
    <w:p w14:paraId="1646383C" w14:textId="6336D066" w:rsidR="004D6B86" w:rsidRPr="00612DE3" w:rsidRDefault="007E55C4" w:rsidP="00612DE3">
      <w:pPr>
        <w:pStyle w:val="Title"/>
        <w:rPr>
          <w:b/>
          <w:bCs/>
        </w:rPr>
      </w:pPr>
      <w:r>
        <w:t>This template serves as a write up method for future projects for research, review, and</w:t>
      </w:r>
      <w:r w:rsidR="00612DE3">
        <w:t xml:space="preserve"> </w:t>
      </w:r>
      <w:r>
        <w:t>documentation</w:t>
      </w:r>
      <w:r w:rsidR="00D20C2F">
        <w:t xml:space="preserve"> of the </w:t>
      </w:r>
      <w:r w:rsidR="00612DE3">
        <w:rPr>
          <w:b/>
          <w:bCs/>
        </w:rPr>
        <w:t xml:space="preserve">GraphQL Demo </w:t>
      </w:r>
      <w:r w:rsidR="00D20C2F">
        <w:t>App</w:t>
      </w:r>
    </w:p>
    <w:p w14:paraId="69E81240" w14:textId="0710FE3D" w:rsidR="00D20C2F" w:rsidRDefault="00D20C2F"/>
    <w:p w14:paraId="31F62D99" w14:textId="4C400C57" w:rsidR="00D20C2F" w:rsidRDefault="00D20C2F"/>
    <w:p w14:paraId="50264391" w14:textId="66FAE2F9" w:rsidR="00D20C2F" w:rsidRDefault="00D20C2F"/>
    <w:p w14:paraId="41E2475E" w14:textId="20D8C3FB" w:rsidR="00D20C2F" w:rsidRDefault="00D20C2F"/>
    <w:p w14:paraId="36E33E10" w14:textId="46D0C966" w:rsidR="00D20C2F" w:rsidRDefault="00D20C2F"/>
    <w:p w14:paraId="52CB22DF" w14:textId="5605B687" w:rsidR="00D20C2F" w:rsidRDefault="00D20C2F"/>
    <w:p w14:paraId="34383A00" w14:textId="6C15ED7C" w:rsidR="00D20C2F" w:rsidRDefault="00D20C2F"/>
    <w:p w14:paraId="2044A5EF" w14:textId="049E8D48" w:rsidR="00D20C2F" w:rsidRDefault="00D20C2F"/>
    <w:p w14:paraId="495CBB5A" w14:textId="058C3E58" w:rsidR="00D20C2F" w:rsidRDefault="00D20C2F"/>
    <w:p w14:paraId="45332CE8" w14:textId="48E5C374" w:rsidR="00D20C2F" w:rsidRPr="00612DE3" w:rsidRDefault="00D20C2F" w:rsidP="00612DE3">
      <w:pPr>
        <w:rPr>
          <w:sz w:val="40"/>
          <w:szCs w:val="40"/>
        </w:rPr>
      </w:pPr>
      <w:r w:rsidRPr="00436C58">
        <w:rPr>
          <w:sz w:val="40"/>
          <w:szCs w:val="40"/>
        </w:rPr>
        <w:lastRenderedPageBreak/>
        <w:t>Overview:</w:t>
      </w:r>
    </w:p>
    <w:p w14:paraId="21B7A6BE" w14:textId="6AB82B55" w:rsidR="00D20C2F" w:rsidRDefault="002317CC">
      <w:hyperlink r:id="rId9" w:history="1">
        <w:r w:rsidRPr="00174ADF">
          <w:rPr>
            <w:rStyle w:val="Hyperlink"/>
          </w:rPr>
          <w:t>https://dev.to/pmbanugo/how-to-build-a-graphql-app-with-hasura-postgres-and-react-c89</w:t>
        </w:r>
      </w:hyperlink>
    </w:p>
    <w:p w14:paraId="10821D8B" w14:textId="77777777" w:rsidR="002317CC" w:rsidRDefault="002317CC"/>
    <w:p w14:paraId="4A79D6DE" w14:textId="10FD7CBD" w:rsidR="00D20C2F" w:rsidRPr="00436C58" w:rsidRDefault="00D20C2F">
      <w:pPr>
        <w:rPr>
          <w:sz w:val="40"/>
          <w:szCs w:val="40"/>
        </w:rPr>
      </w:pPr>
      <w:r w:rsidRPr="00436C58">
        <w:rPr>
          <w:sz w:val="40"/>
          <w:szCs w:val="40"/>
        </w:rPr>
        <w:t>Research:</w:t>
      </w:r>
    </w:p>
    <w:p w14:paraId="7A195323" w14:textId="38976F5C" w:rsidR="00D20C2F" w:rsidRPr="00436C58" w:rsidRDefault="00D20C2F" w:rsidP="00612DE3">
      <w:pPr>
        <w:ind w:firstLine="0"/>
        <w:rPr>
          <w:sz w:val="40"/>
          <w:szCs w:val="40"/>
        </w:rPr>
      </w:pPr>
    </w:p>
    <w:p w14:paraId="2497E9D3" w14:textId="10137305" w:rsidR="00D20C2F" w:rsidRPr="00436C58" w:rsidRDefault="00D20C2F">
      <w:pPr>
        <w:rPr>
          <w:sz w:val="40"/>
          <w:szCs w:val="40"/>
        </w:rPr>
      </w:pPr>
      <w:r w:rsidRPr="00436C58">
        <w:rPr>
          <w:sz w:val="40"/>
          <w:szCs w:val="40"/>
        </w:rPr>
        <w:t>Tasks:</w:t>
      </w:r>
    </w:p>
    <w:p w14:paraId="765CC408" w14:textId="5FD96D07" w:rsidR="00D20C2F" w:rsidRPr="00436C58" w:rsidRDefault="00D20C2F">
      <w:pPr>
        <w:rPr>
          <w:sz w:val="40"/>
          <w:szCs w:val="40"/>
        </w:rPr>
      </w:pPr>
    </w:p>
    <w:p w14:paraId="4770B62A" w14:textId="31881049" w:rsidR="0064540A" w:rsidRPr="00612DE3" w:rsidRDefault="00D20C2F" w:rsidP="00612DE3">
      <w:pPr>
        <w:rPr>
          <w:sz w:val="40"/>
          <w:szCs w:val="40"/>
        </w:rPr>
      </w:pPr>
      <w:r w:rsidRPr="00436C58">
        <w:rPr>
          <w:sz w:val="40"/>
          <w:szCs w:val="40"/>
        </w:rPr>
        <w:t xml:space="preserve">MVP </w:t>
      </w:r>
      <w:r w:rsidR="0064540A" w:rsidRPr="00436C58">
        <w:rPr>
          <w:sz w:val="40"/>
          <w:szCs w:val="40"/>
        </w:rPr>
        <w:t>Story</w:t>
      </w:r>
      <w:r w:rsidR="0064540A">
        <w:rPr>
          <w:sz w:val="40"/>
          <w:szCs w:val="40"/>
        </w:rPr>
        <w:t>’s</w:t>
      </w:r>
      <w:r w:rsidRPr="00436C58">
        <w:rPr>
          <w:sz w:val="40"/>
          <w:szCs w:val="40"/>
        </w:rPr>
        <w:t>:</w:t>
      </w:r>
    </w:p>
    <w:p w14:paraId="5BC3DAF9" w14:textId="77777777" w:rsidR="00D20C2F" w:rsidRDefault="00D20C2F" w:rsidP="00612DE3">
      <w:pPr>
        <w:ind w:firstLine="0"/>
      </w:pPr>
    </w:p>
    <w:p w14:paraId="6A90EACC" w14:textId="3572C9D8" w:rsidR="00D20C2F" w:rsidRPr="00436C58" w:rsidRDefault="00D20C2F">
      <w:pPr>
        <w:rPr>
          <w:sz w:val="40"/>
          <w:szCs w:val="40"/>
        </w:rPr>
      </w:pPr>
      <w:r w:rsidRPr="00436C58">
        <w:rPr>
          <w:sz w:val="40"/>
          <w:szCs w:val="40"/>
        </w:rPr>
        <w:t>Review:</w:t>
      </w:r>
    </w:p>
    <w:sectPr w:rsidR="00D20C2F" w:rsidRPr="00436C58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65758" w14:textId="77777777" w:rsidR="00F156F8" w:rsidRDefault="00F156F8">
      <w:pPr>
        <w:spacing w:line="240" w:lineRule="auto"/>
      </w:pPr>
      <w:r>
        <w:separator/>
      </w:r>
    </w:p>
    <w:p w14:paraId="06F17F92" w14:textId="77777777" w:rsidR="00F156F8" w:rsidRDefault="00F156F8"/>
  </w:endnote>
  <w:endnote w:type="continuationSeparator" w:id="0">
    <w:p w14:paraId="1AF932BF" w14:textId="77777777" w:rsidR="00F156F8" w:rsidRDefault="00F156F8">
      <w:pPr>
        <w:spacing w:line="240" w:lineRule="auto"/>
      </w:pPr>
      <w:r>
        <w:continuationSeparator/>
      </w:r>
    </w:p>
    <w:p w14:paraId="651C76DE" w14:textId="77777777" w:rsidR="00F156F8" w:rsidRDefault="00F156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EAE63" w14:textId="77777777" w:rsidR="00F156F8" w:rsidRDefault="00F156F8">
      <w:pPr>
        <w:spacing w:line="240" w:lineRule="auto"/>
      </w:pPr>
      <w:r>
        <w:separator/>
      </w:r>
    </w:p>
    <w:p w14:paraId="1FF4D94B" w14:textId="77777777" w:rsidR="00F156F8" w:rsidRDefault="00F156F8"/>
  </w:footnote>
  <w:footnote w:type="continuationSeparator" w:id="0">
    <w:p w14:paraId="4588FDE0" w14:textId="77777777" w:rsidR="00F156F8" w:rsidRDefault="00F156F8">
      <w:pPr>
        <w:spacing w:line="240" w:lineRule="auto"/>
      </w:pPr>
      <w:r>
        <w:continuationSeparator/>
      </w:r>
    </w:p>
    <w:p w14:paraId="338056C3" w14:textId="77777777" w:rsidR="00F156F8" w:rsidRDefault="00F156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649A2F92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3DB24CA8" w14:textId="7BF62A13" w:rsidR="004D6B86" w:rsidRPr="00170521" w:rsidRDefault="00F156F8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:showingPlcHdr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2317CC">
                <w:t xml:space="preserve">     </w:t>
              </w:r>
            </w:sdtContent>
          </w:sdt>
        </w:p>
      </w:tc>
      <w:tc>
        <w:tcPr>
          <w:tcW w:w="1080" w:type="dxa"/>
        </w:tcPr>
        <w:p w14:paraId="7C33A6FD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0A1FD107" w14:textId="77777777"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0B244B5B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5B38AEF1" w14:textId="7AB944B3" w:rsidR="00D20C2F" w:rsidRPr="00D20C2F" w:rsidRDefault="007E55C4" w:rsidP="00504F88">
          <w:pPr>
            <w:pStyle w:val="Header"/>
            <w:rPr>
              <w:bCs w:val="0"/>
            </w:rPr>
          </w:pPr>
          <w:r>
            <w:t>Project Name:</w:t>
          </w:r>
          <w:r w:rsidR="00D20C2F">
            <w:t xml:space="preserve"> </w:t>
          </w:r>
          <w:r w:rsidR="002317CC">
            <w:t>GraphQL</w:t>
          </w:r>
          <w:r w:rsidR="00612DE3">
            <w:t xml:space="preserve"> Demo</w:t>
          </w:r>
        </w:p>
      </w:tc>
      <w:tc>
        <w:tcPr>
          <w:tcW w:w="1080" w:type="dxa"/>
        </w:tcPr>
        <w:p w14:paraId="289C3184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0A6B9098" w14:textId="77777777"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534658619">
    <w:abstractNumId w:val="9"/>
  </w:num>
  <w:num w:numId="2" w16cid:durableId="1863476903">
    <w:abstractNumId w:val="7"/>
  </w:num>
  <w:num w:numId="3" w16cid:durableId="739713778">
    <w:abstractNumId w:val="6"/>
  </w:num>
  <w:num w:numId="4" w16cid:durableId="1107968242">
    <w:abstractNumId w:val="5"/>
  </w:num>
  <w:num w:numId="5" w16cid:durableId="1321736734">
    <w:abstractNumId w:val="4"/>
  </w:num>
  <w:num w:numId="6" w16cid:durableId="1039210541">
    <w:abstractNumId w:val="8"/>
  </w:num>
  <w:num w:numId="7" w16cid:durableId="1666202073">
    <w:abstractNumId w:val="3"/>
  </w:num>
  <w:num w:numId="8" w16cid:durableId="1269847056">
    <w:abstractNumId w:val="2"/>
  </w:num>
  <w:num w:numId="9" w16cid:durableId="1790666514">
    <w:abstractNumId w:val="1"/>
  </w:num>
  <w:num w:numId="10" w16cid:durableId="894118403">
    <w:abstractNumId w:val="0"/>
  </w:num>
  <w:num w:numId="11" w16cid:durableId="73323598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C4"/>
    <w:rsid w:val="00006BBA"/>
    <w:rsid w:val="0001010E"/>
    <w:rsid w:val="000217F5"/>
    <w:rsid w:val="00097169"/>
    <w:rsid w:val="000A1413"/>
    <w:rsid w:val="00114BFA"/>
    <w:rsid w:val="001602E3"/>
    <w:rsid w:val="00160C0C"/>
    <w:rsid w:val="001664A2"/>
    <w:rsid w:val="00170521"/>
    <w:rsid w:val="001B4848"/>
    <w:rsid w:val="001F447A"/>
    <w:rsid w:val="001F7399"/>
    <w:rsid w:val="00212319"/>
    <w:rsid w:val="00220ECE"/>
    <w:rsid w:val="00225BE3"/>
    <w:rsid w:val="002317CC"/>
    <w:rsid w:val="00274E0A"/>
    <w:rsid w:val="002B6153"/>
    <w:rsid w:val="002C627C"/>
    <w:rsid w:val="00307586"/>
    <w:rsid w:val="00336906"/>
    <w:rsid w:val="00345333"/>
    <w:rsid w:val="003A06C6"/>
    <w:rsid w:val="003E36B1"/>
    <w:rsid w:val="003E4162"/>
    <w:rsid w:val="003F7CBD"/>
    <w:rsid w:val="00436C58"/>
    <w:rsid w:val="00481CF8"/>
    <w:rsid w:val="00492C2D"/>
    <w:rsid w:val="004A3D87"/>
    <w:rsid w:val="004B0FCD"/>
    <w:rsid w:val="004B18A9"/>
    <w:rsid w:val="004D4F8C"/>
    <w:rsid w:val="004D6B86"/>
    <w:rsid w:val="00504F88"/>
    <w:rsid w:val="0055242C"/>
    <w:rsid w:val="00595412"/>
    <w:rsid w:val="00612DE3"/>
    <w:rsid w:val="0061747E"/>
    <w:rsid w:val="00641876"/>
    <w:rsid w:val="00645290"/>
    <w:rsid w:val="0064540A"/>
    <w:rsid w:val="00684C26"/>
    <w:rsid w:val="006B015B"/>
    <w:rsid w:val="006C162F"/>
    <w:rsid w:val="006D7EE9"/>
    <w:rsid w:val="007244DE"/>
    <w:rsid w:val="007E55C4"/>
    <w:rsid w:val="0081390C"/>
    <w:rsid w:val="00816831"/>
    <w:rsid w:val="00837D67"/>
    <w:rsid w:val="008747E8"/>
    <w:rsid w:val="008A2A83"/>
    <w:rsid w:val="008A78F1"/>
    <w:rsid w:val="00910F0E"/>
    <w:rsid w:val="00961AE5"/>
    <w:rsid w:val="009A2C38"/>
    <w:rsid w:val="009F0414"/>
    <w:rsid w:val="00A4757D"/>
    <w:rsid w:val="00A77F6B"/>
    <w:rsid w:val="00A81BB2"/>
    <w:rsid w:val="00AA5C05"/>
    <w:rsid w:val="00B03BA4"/>
    <w:rsid w:val="00B70919"/>
    <w:rsid w:val="00C3438C"/>
    <w:rsid w:val="00C5686B"/>
    <w:rsid w:val="00C74024"/>
    <w:rsid w:val="00C83B15"/>
    <w:rsid w:val="00C925C8"/>
    <w:rsid w:val="00CB7F84"/>
    <w:rsid w:val="00CF1B55"/>
    <w:rsid w:val="00D20C2F"/>
    <w:rsid w:val="00DB2E59"/>
    <w:rsid w:val="00DB358F"/>
    <w:rsid w:val="00DC44F1"/>
    <w:rsid w:val="00DF6D26"/>
    <w:rsid w:val="00E7305D"/>
    <w:rsid w:val="00EA780C"/>
    <w:rsid w:val="00EB69D3"/>
    <w:rsid w:val="00F156F8"/>
    <w:rsid w:val="00F31D66"/>
    <w:rsid w:val="00F363EC"/>
    <w:rsid w:val="00F413AC"/>
    <w:rsid w:val="00F63867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7BFC32"/>
  <w15:chartTrackingRefBased/>
  <w15:docId w15:val="{A1A95DAA-0F7A-F548-A025-EED1490A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317CC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7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dev.to/pmbanugo/how-to-build-a-graphql-app-with-hasura-postgres-and-react-c89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nathangan/Library/Containers/com.microsoft.Word/Data/Library/Application%20Support/Microsoft/Office/16.0/DTS/Search/%7b342A30A1-5FCF-E346-8DCF-0F551EE7C16F%7dtf16392902_win32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/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0D181A23-612A-473F-A673-77E565BE6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{342A30A1-5FCF-E346-8DCF-0F551EE7C16F}tf16392902_win32.dotx</Template>
  <TotalTime>20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Gan, Jonathan</cp:lastModifiedBy>
  <cp:revision>4</cp:revision>
  <dcterms:created xsi:type="dcterms:W3CDTF">2022-05-21T04:57:00Z</dcterms:created>
  <dcterms:modified xsi:type="dcterms:W3CDTF">2022-05-21T14:29:00Z</dcterms:modified>
</cp:coreProperties>
</file>